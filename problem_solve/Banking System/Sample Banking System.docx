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AAE" w:rsidRPr="00865AAE" w:rsidRDefault="00865AAE" w:rsidP="00865AAE">
      <w:pPr>
        <w:pStyle w:val="Heading1"/>
        <w:shd w:val="clear" w:color="auto" w:fill="FFFFFF"/>
        <w:spacing w:before="0" w:beforeAutospacing="0"/>
        <w:jc w:val="center"/>
        <w:textAlignment w:val="center"/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</w:pPr>
      <w:r w:rsidRPr="00865AAE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BISY1003/ISY1003/ISY104 Foundations of Programming</w:t>
      </w:r>
    </w:p>
    <w:p w:rsidR="00865AAE" w:rsidRDefault="00865AAE" w:rsidP="00865AAE">
      <w:pPr>
        <w:jc w:val="center"/>
        <w:rPr>
          <w:b/>
        </w:rPr>
      </w:pPr>
      <w:r w:rsidRPr="00865AAE">
        <w:rPr>
          <w:b/>
        </w:rPr>
        <w:t xml:space="preserve"> Assignment 2 Guide</w:t>
      </w:r>
    </w:p>
    <w:p w:rsidR="00865AAE" w:rsidRPr="00865AAE" w:rsidRDefault="00865AAE" w:rsidP="00865AAE">
      <w:pPr>
        <w:jc w:val="center"/>
        <w:rPr>
          <w:b/>
        </w:rPr>
      </w:pPr>
    </w:p>
    <w:p w:rsidR="00EB4F8E" w:rsidRDefault="00EB4F8E" w:rsidP="00441F61">
      <w:pPr>
        <w:jc w:val="both"/>
      </w:pPr>
      <w:r>
        <w:t xml:space="preserve">For </w:t>
      </w:r>
      <w:r w:rsidR="00441F61">
        <w:t>the</w:t>
      </w:r>
      <w:r>
        <w:t xml:space="preserve"> Assignment 2, you are required to create a </w:t>
      </w:r>
      <w:r w:rsidRPr="00441F61">
        <w:rPr>
          <w:b/>
        </w:rPr>
        <w:t>modular program</w:t>
      </w:r>
      <w:r>
        <w:t xml:space="preserve"> that performs a </w:t>
      </w:r>
      <w:r w:rsidRPr="00441F61">
        <w:rPr>
          <w:b/>
        </w:rPr>
        <w:t>number of transactions</w:t>
      </w:r>
      <w:r>
        <w:t xml:space="preserve">. Tyr to include all the programming constructs which you have learned so far like variables, methods, lists, loops, decision statements, file IO, exception handling etc.   </w:t>
      </w:r>
    </w:p>
    <w:p w:rsidR="00EB4F8E" w:rsidRDefault="00EB4F8E" w:rsidP="00441F61">
      <w:pPr>
        <w:jc w:val="both"/>
      </w:pPr>
      <w:r>
        <w:t xml:space="preserve">Your program should be </w:t>
      </w:r>
      <w:r w:rsidRPr="00441F61">
        <w:rPr>
          <w:b/>
        </w:rPr>
        <w:t>menu driven</w:t>
      </w:r>
      <w:r>
        <w:t xml:space="preserve"> which provided user with a </w:t>
      </w:r>
      <w:r w:rsidRPr="00441F61">
        <w:rPr>
          <w:b/>
        </w:rPr>
        <w:t>list of choices</w:t>
      </w:r>
      <w:r>
        <w:t xml:space="preserve"> to perform various transactions. It should allow the user to continue using the system until he/she selects the exit option.</w:t>
      </w:r>
    </w:p>
    <w:p w:rsidR="00EB4F8E" w:rsidRDefault="00EB4F8E" w:rsidP="00441F61">
      <w:pPr>
        <w:jc w:val="both"/>
      </w:pPr>
      <w:r>
        <w:t xml:space="preserve">Below is a </w:t>
      </w:r>
      <w:r w:rsidR="00441F61">
        <w:t xml:space="preserve">sample </w:t>
      </w:r>
      <w:r>
        <w:t>guide on Banking System transactions which will help you to understand the requirements of the assessment.</w:t>
      </w:r>
    </w:p>
    <w:p w:rsidR="00EB4F8E" w:rsidRPr="00865AAE" w:rsidRDefault="00441F61" w:rsidP="00865AAE">
      <w:pPr>
        <w:jc w:val="center"/>
        <w:rPr>
          <w:b/>
          <w:sz w:val="24"/>
          <w:u w:val="single"/>
        </w:rPr>
      </w:pPr>
      <w:r w:rsidRPr="00865AAE">
        <w:rPr>
          <w:b/>
          <w:sz w:val="24"/>
          <w:u w:val="single"/>
        </w:rPr>
        <w:t xml:space="preserve">Sample </w:t>
      </w:r>
      <w:r w:rsidR="00865AAE" w:rsidRPr="00865AAE">
        <w:rPr>
          <w:b/>
          <w:sz w:val="24"/>
          <w:u w:val="single"/>
        </w:rPr>
        <w:t>Banking System</w:t>
      </w:r>
    </w:p>
    <w:p w:rsidR="00EB4F8E" w:rsidRDefault="00EB4F8E" w:rsidP="00441F61">
      <w:pPr>
        <w:jc w:val="both"/>
      </w:pPr>
      <w:r>
        <w:t>The objectives of this system is to maintain customers’ detail and their transactions. There are two kinds of transactions this system handles 1) Deposit and 2) withdrawal.</w:t>
      </w:r>
    </w:p>
    <w:p w:rsidR="00EB4F8E" w:rsidRDefault="00EB4F8E" w:rsidP="00441F61">
      <w:pPr>
        <w:jc w:val="both"/>
      </w:pPr>
      <w:r>
        <w:t xml:space="preserve">Here you are required to store </w:t>
      </w:r>
      <w:r w:rsidRPr="00441F61">
        <w:rPr>
          <w:b/>
        </w:rPr>
        <w:t>customers</w:t>
      </w:r>
      <w:r w:rsidR="00DC7D27" w:rsidRPr="00441F61">
        <w:rPr>
          <w:b/>
        </w:rPr>
        <w:t xml:space="preserve"> and transactions details permanently</w:t>
      </w:r>
      <w:r w:rsidR="00DC7D27">
        <w:t xml:space="preserve"> so you can use files for persistence storage. For example we can manage two separate file a) customers.txt and b) transactions.txt.</w:t>
      </w:r>
    </w:p>
    <w:p w:rsidR="004F4A77" w:rsidRDefault="004F4A77" w:rsidP="00441F61">
      <w:pPr>
        <w:jc w:val="both"/>
      </w:pPr>
      <w:r w:rsidRPr="00441F61">
        <w:rPr>
          <w:b/>
        </w:rPr>
        <w:t>Customers file</w:t>
      </w:r>
      <w:r>
        <w:t xml:space="preserve"> will be holding data for customers like unique</w:t>
      </w:r>
      <w:r w:rsidR="00E9299D">
        <w:t xml:space="preserve"> </w:t>
      </w:r>
      <w:r w:rsidR="00E9299D">
        <w:t>account</w:t>
      </w:r>
      <w:r>
        <w:t xml:space="preserve"> </w:t>
      </w:r>
      <w:r>
        <w:t>number, first name, last name</w:t>
      </w:r>
      <w:r w:rsidR="001C329A">
        <w:t>,</w:t>
      </w:r>
      <w:r>
        <w:t xml:space="preserve"> contact number</w:t>
      </w:r>
      <w:r w:rsidR="001C329A">
        <w:t xml:space="preserve">, unique </w:t>
      </w:r>
      <w:r w:rsidR="00E9299D">
        <w:t xml:space="preserve">customer </w:t>
      </w:r>
      <w:r w:rsidR="001C329A">
        <w:t>number and current balance</w:t>
      </w:r>
      <w:r>
        <w:t>.</w:t>
      </w:r>
      <w:r w:rsidR="001C329A">
        <w:t xml:space="preserve"> </w:t>
      </w:r>
    </w:p>
    <w:p w:rsidR="004F4A77" w:rsidRDefault="001C329A" w:rsidP="00441F61">
      <w:pPr>
        <w:jc w:val="both"/>
      </w:pPr>
      <w:r>
        <w:rPr>
          <w:noProof/>
          <w:lang w:eastAsia="en-AU"/>
        </w:rPr>
        <w:drawing>
          <wp:inline distT="0" distB="0" distL="0" distR="0" wp14:anchorId="7B30D019" wp14:editId="3104FAB1">
            <wp:extent cx="5731510" cy="1587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A77">
        <w:t xml:space="preserve"> </w:t>
      </w:r>
    </w:p>
    <w:p w:rsidR="004F4A77" w:rsidRDefault="004F4A77" w:rsidP="00441F61">
      <w:pPr>
        <w:jc w:val="both"/>
      </w:pPr>
      <w:r w:rsidRPr="00441F61">
        <w:rPr>
          <w:b/>
        </w:rPr>
        <w:t>Transactions file</w:t>
      </w:r>
      <w:r>
        <w:t xml:space="preserve"> will hold transaction details</w:t>
      </w:r>
      <w:r w:rsidR="00117ED4">
        <w:t xml:space="preserve"> account number, date of transaction, </w:t>
      </w:r>
      <w:proofErr w:type="gramStart"/>
      <w:r w:rsidR="00117ED4">
        <w:t>type</w:t>
      </w:r>
      <w:proofErr w:type="gramEnd"/>
      <w:r w:rsidR="00117ED4">
        <w:t xml:space="preserve"> of transaction (deposit or withdrawal, amount of transaction)</w:t>
      </w:r>
      <w:r>
        <w:t xml:space="preserve"> like below:</w:t>
      </w:r>
    </w:p>
    <w:p w:rsidR="001C329A" w:rsidRDefault="00E9299D" w:rsidP="00441F61">
      <w:pPr>
        <w:jc w:val="both"/>
      </w:pPr>
      <w:r>
        <w:rPr>
          <w:noProof/>
          <w:lang w:eastAsia="en-AU"/>
        </w:rPr>
        <w:drawing>
          <wp:inline distT="0" distB="0" distL="0" distR="0" wp14:anchorId="1A052EC3" wp14:editId="4869FF62">
            <wp:extent cx="5731510" cy="23190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AAE" w:rsidRPr="00865AAE" w:rsidRDefault="00865AAE" w:rsidP="00441F61">
      <w:pPr>
        <w:jc w:val="both"/>
        <w:rPr>
          <w:b/>
          <w:u w:val="single"/>
        </w:rPr>
      </w:pPr>
      <w:bookmarkStart w:id="0" w:name="_GoBack"/>
      <w:bookmarkEnd w:id="0"/>
      <w:r w:rsidRPr="00865AAE">
        <w:rPr>
          <w:b/>
          <w:u w:val="single"/>
        </w:rPr>
        <w:lastRenderedPageBreak/>
        <w:t>Functionalities:</w:t>
      </w:r>
    </w:p>
    <w:p w:rsidR="004F4A77" w:rsidRDefault="00117ED4" w:rsidP="00441F61">
      <w:pPr>
        <w:jc w:val="both"/>
      </w:pPr>
      <w:r>
        <w:t xml:space="preserve">Some </w:t>
      </w:r>
      <w:r w:rsidRPr="00865AAE">
        <w:t>sample list of functionalities</w:t>
      </w:r>
      <w:r>
        <w:t xml:space="preserve"> you might think</w:t>
      </w:r>
      <w:r w:rsidR="00865AAE">
        <w:t xml:space="preserve"> of</w:t>
      </w:r>
      <w:r>
        <w:t>:</w:t>
      </w:r>
    </w:p>
    <w:p w:rsidR="00117ED4" w:rsidRDefault="00117ED4" w:rsidP="00441F61">
      <w:pPr>
        <w:pStyle w:val="ListParagraph"/>
        <w:numPr>
          <w:ilvl w:val="0"/>
          <w:numId w:val="1"/>
        </w:numPr>
        <w:jc w:val="both"/>
      </w:pPr>
      <w:r>
        <w:t>Add new customer</w:t>
      </w:r>
    </w:p>
    <w:p w:rsidR="00117ED4" w:rsidRDefault="00117ED4" w:rsidP="00441F61">
      <w:pPr>
        <w:pStyle w:val="ListParagraph"/>
        <w:numPr>
          <w:ilvl w:val="0"/>
          <w:numId w:val="1"/>
        </w:numPr>
        <w:jc w:val="both"/>
      </w:pPr>
      <w:r>
        <w:t>Perform deposit transaction</w:t>
      </w:r>
    </w:p>
    <w:p w:rsidR="00117ED4" w:rsidRDefault="00117ED4" w:rsidP="00441F61">
      <w:pPr>
        <w:pStyle w:val="ListParagraph"/>
        <w:numPr>
          <w:ilvl w:val="0"/>
          <w:numId w:val="1"/>
        </w:numPr>
        <w:jc w:val="both"/>
      </w:pPr>
      <w:r>
        <w:t>Perform withdrawal</w:t>
      </w:r>
    </w:p>
    <w:p w:rsidR="00117ED4" w:rsidRDefault="00117ED4" w:rsidP="00441F61">
      <w:pPr>
        <w:pStyle w:val="ListParagraph"/>
        <w:numPr>
          <w:ilvl w:val="0"/>
          <w:numId w:val="1"/>
        </w:numPr>
        <w:jc w:val="both"/>
      </w:pPr>
      <w:r>
        <w:t>View current balance</w:t>
      </w:r>
    </w:p>
    <w:p w:rsidR="00117ED4" w:rsidRDefault="00117ED4" w:rsidP="00441F61">
      <w:pPr>
        <w:pStyle w:val="ListParagraph"/>
        <w:numPr>
          <w:ilvl w:val="0"/>
          <w:numId w:val="1"/>
        </w:numPr>
        <w:jc w:val="both"/>
      </w:pPr>
      <w:r>
        <w:t>View transaction history</w:t>
      </w:r>
    </w:p>
    <w:p w:rsidR="00441F61" w:rsidRDefault="00441F61" w:rsidP="00441F61">
      <w:pPr>
        <w:pStyle w:val="ListParagraph"/>
        <w:numPr>
          <w:ilvl w:val="0"/>
          <w:numId w:val="1"/>
        </w:numPr>
        <w:jc w:val="both"/>
      </w:pPr>
      <w:r>
        <w:t>Exit</w:t>
      </w:r>
    </w:p>
    <w:p w:rsidR="00865AAE" w:rsidRDefault="00865AAE" w:rsidP="00441F61">
      <w:pPr>
        <w:jc w:val="both"/>
      </w:pPr>
    </w:p>
    <w:p w:rsidR="00117ED4" w:rsidRDefault="00117ED4" w:rsidP="00441F61">
      <w:pPr>
        <w:jc w:val="both"/>
        <w:rPr>
          <w:b/>
        </w:rPr>
      </w:pPr>
      <w:r>
        <w:t xml:space="preserve">1) </w:t>
      </w:r>
      <w:r w:rsidRPr="00117ED4">
        <w:rPr>
          <w:b/>
        </w:rPr>
        <w:t>Add new customer</w:t>
      </w:r>
      <w:r>
        <w:rPr>
          <w:b/>
        </w:rPr>
        <w:t>:</w:t>
      </w:r>
    </w:p>
    <w:p w:rsidR="00366EF7" w:rsidRDefault="00117ED4" w:rsidP="00441F61">
      <w:pPr>
        <w:pStyle w:val="ListParagraph"/>
        <w:numPr>
          <w:ilvl w:val="0"/>
          <w:numId w:val="4"/>
        </w:numPr>
        <w:jc w:val="both"/>
      </w:pPr>
      <w:r w:rsidRPr="00117ED4">
        <w:t xml:space="preserve">This </w:t>
      </w:r>
      <w:r>
        <w:t xml:space="preserve">function allows user to create a new customer. </w:t>
      </w:r>
    </w:p>
    <w:p w:rsidR="00366EF7" w:rsidRDefault="00117ED4" w:rsidP="00441F61">
      <w:pPr>
        <w:pStyle w:val="ListParagraph"/>
        <w:numPr>
          <w:ilvl w:val="0"/>
          <w:numId w:val="4"/>
        </w:numPr>
        <w:jc w:val="both"/>
      </w:pPr>
      <w:r>
        <w:t xml:space="preserve">You need some user input like name, phone number and the opening balance (which will be current balance). </w:t>
      </w:r>
    </w:p>
    <w:p w:rsidR="00117ED4" w:rsidRDefault="00117ED4" w:rsidP="00441F61">
      <w:pPr>
        <w:pStyle w:val="ListParagraph"/>
        <w:numPr>
          <w:ilvl w:val="0"/>
          <w:numId w:val="4"/>
        </w:numPr>
        <w:jc w:val="both"/>
      </w:pPr>
      <w:r>
        <w:t xml:space="preserve">Try to generate the unique account number and customer number i.e. read those numbers from Customer file of the last customer and increment by 1 or as per your </w:t>
      </w:r>
      <w:r w:rsidR="00441F61">
        <w:t xml:space="preserve">chosen </w:t>
      </w:r>
      <w:r>
        <w:t xml:space="preserve">strategy to generate unique numbers. </w:t>
      </w:r>
    </w:p>
    <w:p w:rsidR="00117ED4" w:rsidRDefault="00441F61" w:rsidP="00441F61">
      <w:pPr>
        <w:pStyle w:val="ListParagraph"/>
        <w:numPr>
          <w:ilvl w:val="0"/>
          <w:numId w:val="4"/>
        </w:numPr>
        <w:jc w:val="both"/>
      </w:pPr>
      <w:r>
        <w:t xml:space="preserve">Append </w:t>
      </w:r>
      <w:r w:rsidR="00117ED4">
        <w:t>the new customer once you have all the required details in existing Customer file.</w:t>
      </w:r>
    </w:p>
    <w:p w:rsidR="00117ED4" w:rsidRPr="00117ED4" w:rsidRDefault="00117ED4" w:rsidP="00441F61">
      <w:pPr>
        <w:jc w:val="both"/>
        <w:rPr>
          <w:b/>
        </w:rPr>
      </w:pPr>
      <w:r>
        <w:t xml:space="preserve">2) </w:t>
      </w:r>
      <w:r>
        <w:rPr>
          <w:b/>
        </w:rPr>
        <w:t xml:space="preserve">Perform </w:t>
      </w:r>
      <w:r w:rsidRPr="00117ED4">
        <w:rPr>
          <w:b/>
        </w:rPr>
        <w:t>deposit</w:t>
      </w:r>
      <w:r w:rsidR="00366EF7">
        <w:rPr>
          <w:b/>
        </w:rPr>
        <w:t>/withdrawal</w:t>
      </w:r>
      <w:r w:rsidRPr="00117ED4">
        <w:rPr>
          <w:b/>
        </w:rPr>
        <w:t xml:space="preserve"> transaction</w:t>
      </w:r>
      <w:r w:rsidR="00366EF7">
        <w:rPr>
          <w:b/>
        </w:rPr>
        <w:t>:</w:t>
      </w:r>
    </w:p>
    <w:p w:rsidR="00366EF7" w:rsidRDefault="00117ED4" w:rsidP="00441F61">
      <w:pPr>
        <w:pStyle w:val="ListParagraph"/>
        <w:numPr>
          <w:ilvl w:val="0"/>
          <w:numId w:val="5"/>
        </w:numPr>
        <w:jc w:val="both"/>
      </w:pPr>
      <w:r>
        <w:t xml:space="preserve">For this functionality, you need the account number from the user and perform the validation to check whether the account exist or not. </w:t>
      </w:r>
    </w:p>
    <w:p w:rsidR="00117ED4" w:rsidRDefault="00117ED4" w:rsidP="00441F61">
      <w:pPr>
        <w:pStyle w:val="ListParagraph"/>
        <w:numPr>
          <w:ilvl w:val="0"/>
          <w:numId w:val="5"/>
        </w:numPr>
        <w:jc w:val="both"/>
      </w:pPr>
      <w:r>
        <w:t xml:space="preserve">If </w:t>
      </w:r>
      <w:r w:rsidR="00366EF7">
        <w:t xml:space="preserve">account </w:t>
      </w:r>
      <w:r>
        <w:t>exist, ask for type of the transaction and amount.</w:t>
      </w:r>
      <w:r w:rsidR="00366EF7">
        <w:t xml:space="preserve"> </w:t>
      </w:r>
      <w:r w:rsidR="00441F61">
        <w:t>Take consideration of all</w:t>
      </w:r>
      <w:r w:rsidR="00366EF7">
        <w:t xml:space="preserve"> necessary validation</w:t>
      </w:r>
      <w:r w:rsidR="00441F61">
        <w:t>s</w:t>
      </w:r>
      <w:r w:rsidR="00366EF7">
        <w:t xml:space="preserve"> like the sufficient fund availab</w:t>
      </w:r>
      <w:r w:rsidR="00441F61">
        <w:t>ility</w:t>
      </w:r>
      <w:r w:rsidR="00366EF7">
        <w:t xml:space="preserve"> for withdrawal. </w:t>
      </w:r>
      <w:r>
        <w:t>Append the transaction details</w:t>
      </w:r>
      <w:r w:rsidR="00366EF7">
        <w:t xml:space="preserve"> in Transactions file and update the current balance for that account in Customer file.</w:t>
      </w:r>
    </w:p>
    <w:p w:rsidR="00366EF7" w:rsidRPr="00117ED4" w:rsidRDefault="00366EF7" w:rsidP="00441F61">
      <w:pPr>
        <w:pStyle w:val="ListParagraph"/>
        <w:numPr>
          <w:ilvl w:val="0"/>
          <w:numId w:val="5"/>
        </w:numPr>
        <w:jc w:val="both"/>
      </w:pPr>
      <w:r>
        <w:t>If account not exist, ask for valid account number.</w:t>
      </w:r>
    </w:p>
    <w:p w:rsidR="00DC7D27" w:rsidRDefault="00366EF7" w:rsidP="00441F61">
      <w:pPr>
        <w:jc w:val="both"/>
        <w:rPr>
          <w:b/>
        </w:rPr>
      </w:pPr>
      <w:r>
        <w:t xml:space="preserve">3) </w:t>
      </w:r>
      <w:r w:rsidRPr="00366EF7">
        <w:rPr>
          <w:b/>
        </w:rPr>
        <w:t>View current balance:</w:t>
      </w:r>
    </w:p>
    <w:p w:rsidR="00366EF7" w:rsidRDefault="00366EF7" w:rsidP="00441F61">
      <w:pPr>
        <w:pStyle w:val="ListParagraph"/>
        <w:numPr>
          <w:ilvl w:val="0"/>
          <w:numId w:val="6"/>
        </w:numPr>
        <w:jc w:val="both"/>
      </w:pPr>
      <w:r>
        <w:t>Using this functionality customer can view their current balance.</w:t>
      </w:r>
    </w:p>
    <w:p w:rsidR="00366EF7" w:rsidRDefault="00366EF7" w:rsidP="00441F61">
      <w:pPr>
        <w:jc w:val="both"/>
        <w:rPr>
          <w:b/>
        </w:rPr>
      </w:pPr>
      <w:r>
        <w:t xml:space="preserve">4) </w:t>
      </w:r>
      <w:r w:rsidRPr="00366EF7">
        <w:rPr>
          <w:b/>
        </w:rPr>
        <w:t>View transaction history</w:t>
      </w:r>
      <w:r>
        <w:rPr>
          <w:b/>
        </w:rPr>
        <w:t>:</w:t>
      </w:r>
    </w:p>
    <w:p w:rsidR="00366EF7" w:rsidRDefault="00366EF7" w:rsidP="00441F61">
      <w:pPr>
        <w:pStyle w:val="ListParagraph"/>
        <w:numPr>
          <w:ilvl w:val="0"/>
          <w:numId w:val="6"/>
        </w:numPr>
        <w:jc w:val="both"/>
      </w:pPr>
      <w:r>
        <w:t xml:space="preserve">Customer can view their transactions using this functionality. </w:t>
      </w:r>
    </w:p>
    <w:p w:rsidR="00366EF7" w:rsidRDefault="00366EF7" w:rsidP="00441F61">
      <w:pPr>
        <w:pStyle w:val="ListParagraph"/>
        <w:numPr>
          <w:ilvl w:val="0"/>
          <w:numId w:val="6"/>
        </w:numPr>
        <w:jc w:val="both"/>
      </w:pPr>
      <w:r>
        <w:t xml:space="preserve">You can implement the better versions of this functionality by including various parameters like </w:t>
      </w:r>
    </w:p>
    <w:p w:rsidR="00366EF7" w:rsidRDefault="00366EF7" w:rsidP="00441F61">
      <w:pPr>
        <w:pStyle w:val="ListParagraph"/>
        <w:numPr>
          <w:ilvl w:val="1"/>
          <w:numId w:val="6"/>
        </w:numPr>
        <w:jc w:val="both"/>
      </w:pPr>
      <w:r>
        <w:t xml:space="preserve">display transactions between particular date range only, </w:t>
      </w:r>
    </w:p>
    <w:p w:rsidR="00366EF7" w:rsidRDefault="00366EF7" w:rsidP="00441F61">
      <w:pPr>
        <w:pStyle w:val="ListParagraph"/>
        <w:numPr>
          <w:ilvl w:val="1"/>
          <w:numId w:val="6"/>
        </w:numPr>
        <w:jc w:val="both"/>
      </w:pPr>
      <w:r>
        <w:t xml:space="preserve">only deposit or withdrawal transactions </w:t>
      </w:r>
    </w:p>
    <w:p w:rsidR="00366EF7" w:rsidRDefault="00366EF7" w:rsidP="00441F61">
      <w:pPr>
        <w:pStyle w:val="ListParagraph"/>
        <w:numPr>
          <w:ilvl w:val="1"/>
          <w:numId w:val="6"/>
        </w:numPr>
        <w:jc w:val="both"/>
      </w:pPr>
      <w:r>
        <w:t>Transactions between amount range etc.</w:t>
      </w:r>
    </w:p>
    <w:p w:rsidR="00441F61" w:rsidRDefault="00441F61" w:rsidP="00441F61">
      <w:pPr>
        <w:jc w:val="both"/>
      </w:pPr>
      <w:r>
        <w:t>Think about the validation for input data</w:t>
      </w:r>
      <w:r w:rsidR="00A0670C">
        <w:t xml:space="preserve"> </w:t>
      </w:r>
      <w:r>
        <w:t>and handle all the possible run time exceptions to deliver robust system.</w:t>
      </w:r>
    </w:p>
    <w:p w:rsidR="00441F61" w:rsidRDefault="00441F61" w:rsidP="00441F61">
      <w:pPr>
        <w:jc w:val="both"/>
      </w:pPr>
      <w:r>
        <w:t xml:space="preserve">Create user friendly system which is easy to operate with appropriate self-descriptive messages. </w:t>
      </w:r>
    </w:p>
    <w:p w:rsidR="00366EF7" w:rsidRDefault="00441F61" w:rsidP="00441F61">
      <w:pPr>
        <w:jc w:val="both"/>
      </w:pPr>
      <w:r>
        <w:t xml:space="preserve"> </w:t>
      </w:r>
    </w:p>
    <w:p w:rsidR="00366EF7" w:rsidRDefault="00366EF7" w:rsidP="00441F61">
      <w:pPr>
        <w:jc w:val="both"/>
      </w:pPr>
    </w:p>
    <w:p w:rsidR="00EB4F8E" w:rsidRDefault="00EB4F8E" w:rsidP="00441F61">
      <w:pPr>
        <w:jc w:val="both"/>
      </w:pPr>
    </w:p>
    <w:sectPr w:rsidR="00EB4F8E" w:rsidSect="00865AAE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162AA"/>
    <w:multiLevelType w:val="hybridMultilevel"/>
    <w:tmpl w:val="B56A57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00EF9"/>
    <w:multiLevelType w:val="hybridMultilevel"/>
    <w:tmpl w:val="1DCEEC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C4036"/>
    <w:multiLevelType w:val="hybridMultilevel"/>
    <w:tmpl w:val="5BC4BFF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02DF3"/>
    <w:multiLevelType w:val="hybridMultilevel"/>
    <w:tmpl w:val="DC7E84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E277A"/>
    <w:multiLevelType w:val="hybridMultilevel"/>
    <w:tmpl w:val="7B7E09F2"/>
    <w:lvl w:ilvl="0" w:tplc="0C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85FB0"/>
    <w:multiLevelType w:val="hybridMultilevel"/>
    <w:tmpl w:val="5BC4BFF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F8E"/>
    <w:rsid w:val="00117ED4"/>
    <w:rsid w:val="001C329A"/>
    <w:rsid w:val="00366EF7"/>
    <w:rsid w:val="00441F61"/>
    <w:rsid w:val="004C53F5"/>
    <w:rsid w:val="004F4A77"/>
    <w:rsid w:val="007121B7"/>
    <w:rsid w:val="00865AAE"/>
    <w:rsid w:val="00A0670C"/>
    <w:rsid w:val="00CC052C"/>
    <w:rsid w:val="00DC7D27"/>
    <w:rsid w:val="00E9299D"/>
    <w:rsid w:val="00EB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724F"/>
  <w15:chartTrackingRefBased/>
  <w15:docId w15:val="{5DB67E31-BD7F-4934-A23F-6DC03917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5A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7E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5AAE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9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CF377C44</Template>
  <TotalTime>0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Patel</dc:creator>
  <cp:keywords/>
  <dc:description/>
  <cp:lastModifiedBy>Vaishali Patel</cp:lastModifiedBy>
  <cp:revision>2</cp:revision>
  <dcterms:created xsi:type="dcterms:W3CDTF">2019-05-24T07:16:00Z</dcterms:created>
  <dcterms:modified xsi:type="dcterms:W3CDTF">2019-05-24T07:16:00Z</dcterms:modified>
</cp:coreProperties>
</file>